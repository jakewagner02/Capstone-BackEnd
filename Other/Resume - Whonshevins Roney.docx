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E5CA87E0857A42C9961740605E97431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5A4C08" w:rsidRDefault="00734233">
          <w:pPr>
            <w:pStyle w:val="Title"/>
          </w:pPr>
          <w:r>
            <w:t>Whonshevins roney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5A4C08" w:rsidTr="005A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A4C08" w:rsidRDefault="005A4C08"/>
        </w:tc>
        <w:tc>
          <w:tcPr>
            <w:tcW w:w="4087" w:type="pct"/>
          </w:tcPr>
          <w:p w:rsidR="005A4C08" w:rsidRDefault="005A4C08"/>
        </w:tc>
      </w:tr>
      <w:tr w:rsidR="005A4C08" w:rsidTr="005A4C08">
        <w:tc>
          <w:tcPr>
            <w:tcW w:w="913" w:type="pct"/>
          </w:tcPr>
          <w:p w:rsidR="005A4C08" w:rsidRDefault="005A4C08"/>
        </w:tc>
        <w:tc>
          <w:tcPr>
            <w:tcW w:w="4087" w:type="pct"/>
          </w:tcPr>
          <w:p w:rsidR="005A4C08" w:rsidRDefault="00734233" w:rsidP="00224F17">
            <w:pPr>
              <w:pStyle w:val="ContactInfo"/>
            </w:pPr>
            <w:r>
              <w:t>5961 Blue Spruce St Columbus Oh, 43231</w:t>
            </w:r>
            <w:r w:rsidR="00AA2531">
              <w:t> </w:t>
            </w:r>
            <w:r w:rsidR="00AA2531">
              <w:rPr>
                <w:color w:val="A6A6A6" w:themeColor="background1" w:themeShade="A6"/>
              </w:rPr>
              <w:t>|</w:t>
            </w:r>
            <w:r w:rsidR="00AA2531">
              <w:t> </w:t>
            </w:r>
            <w:r>
              <w:t>614-558-0209</w:t>
            </w:r>
            <w:r w:rsidR="00AA2531">
              <w:t> </w:t>
            </w:r>
            <w:r w:rsidR="00AA2531">
              <w:rPr>
                <w:color w:val="A6A6A6" w:themeColor="background1" w:themeShade="A6"/>
              </w:rPr>
              <w:t>|</w:t>
            </w:r>
            <w:r w:rsidR="00AA2531">
              <w:t> </w:t>
            </w:r>
            <w:r>
              <w:t>wshevins@gmail.com</w:t>
            </w:r>
          </w:p>
        </w:tc>
      </w:tr>
    </w:tbl>
    <w:p w:rsidR="005A4C08" w:rsidRDefault="00AA2531">
      <w:pPr>
        <w:pStyle w:val="SectionHeading"/>
      </w:pPr>
      <w:r>
        <w:t>Summary</w:t>
      </w:r>
      <w:bookmarkStart w:id="0" w:name="_GoBack"/>
      <w:bookmarkEnd w:id="0"/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5A4C08" w:rsidTr="005A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A4C08" w:rsidRDefault="005A4C08"/>
        </w:tc>
        <w:tc>
          <w:tcPr>
            <w:tcW w:w="4087" w:type="pct"/>
          </w:tcPr>
          <w:p w:rsidR="005A4C08" w:rsidRDefault="005A4C08"/>
        </w:tc>
      </w:tr>
      <w:tr w:rsidR="005A4C08" w:rsidTr="005A4C08">
        <w:tc>
          <w:tcPr>
            <w:tcW w:w="913" w:type="pct"/>
          </w:tcPr>
          <w:p w:rsidR="005A4C08" w:rsidRDefault="005A4C08"/>
        </w:tc>
        <w:tc>
          <w:tcPr>
            <w:tcW w:w="4087" w:type="pct"/>
          </w:tcPr>
          <w:p w:rsidR="005A4C08" w:rsidRDefault="00734233" w:rsidP="0087432F">
            <w:r>
              <w:t xml:space="preserve">I’m very passionate about computer and technology in general. I spend </w:t>
            </w:r>
            <w:r w:rsidR="00F733A5">
              <w:t>a lot</w:t>
            </w:r>
            <w:r>
              <w:t xml:space="preserve"> of my time working on anything tech related in </w:t>
            </w:r>
            <w:r w:rsidR="00F733A5">
              <w:t>order to</w:t>
            </w:r>
            <w:r>
              <w:t xml:space="preserve"> learn. I enjoy learning and </w:t>
            </w:r>
            <w:r w:rsidR="00F733A5">
              <w:t>working with</w:t>
            </w:r>
            <w:r>
              <w:t xml:space="preserve"> web development, software </w:t>
            </w:r>
            <w:r w:rsidR="00F733A5">
              <w:t>development,</w:t>
            </w:r>
            <w:r>
              <w:t xml:space="preserve"> networking and various hardware. </w:t>
            </w:r>
          </w:p>
        </w:tc>
      </w:tr>
    </w:tbl>
    <w:p w:rsidR="005A4C08" w:rsidRDefault="00AA2531">
      <w:pPr>
        <w:pStyle w:val="SectionHeading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5A4C08" w:rsidTr="005A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A4C08" w:rsidRDefault="005A4C08"/>
        </w:tc>
        <w:tc>
          <w:tcPr>
            <w:tcW w:w="4087" w:type="pct"/>
          </w:tcPr>
          <w:p w:rsidR="005A4C08" w:rsidRDefault="005A4C08"/>
        </w:tc>
      </w:tr>
      <w:tr w:rsidR="005A4C08" w:rsidTr="005A4C08">
        <w:tc>
          <w:tcPr>
            <w:tcW w:w="913" w:type="pct"/>
          </w:tcPr>
          <w:p w:rsidR="005A4C08" w:rsidRDefault="005A4C08"/>
        </w:tc>
        <w:tc>
          <w:tcPr>
            <w:tcW w:w="4087" w:type="pct"/>
          </w:tcPr>
          <w:p w:rsidR="005A4C08" w:rsidRDefault="00AA2531">
            <w:pPr>
              <w:pStyle w:val="Subsection"/>
            </w:pPr>
            <w:r>
              <w:t>Languages</w:t>
            </w:r>
          </w:p>
          <w:p w:rsidR="00734233" w:rsidRDefault="00734233" w:rsidP="00734233">
            <w:pPr>
              <w:pStyle w:val="ListBullet"/>
            </w:pPr>
            <w:r>
              <w:t>HTML5, CSS, JS</w:t>
            </w:r>
          </w:p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BF2F08ACA72C4354A23F9FF580E096A9"/>
              </w:placeholder>
              <w15:repeatingSectionItem/>
            </w:sdtPr>
            <w:sdtEndPr/>
            <w:sdtContent>
              <w:tr w:rsidR="005A4C08" w:rsidTr="005A4C08">
                <w:tc>
                  <w:tcPr>
                    <w:tcW w:w="913" w:type="pct"/>
                  </w:tcPr>
                  <w:p w:rsidR="005A4C08" w:rsidRDefault="005A4C08"/>
                </w:tc>
                <w:tc>
                  <w:tcPr>
                    <w:tcW w:w="4087" w:type="pct"/>
                  </w:tcPr>
                  <w:p w:rsidR="005A4C08" w:rsidRDefault="00AA2531">
                    <w:pPr>
                      <w:pStyle w:val="Subsection"/>
                    </w:pPr>
                    <w:r>
                      <w:t>Software</w:t>
                    </w:r>
                  </w:p>
                  <w:p w:rsidR="005A4C08" w:rsidRDefault="00734233" w:rsidP="00224F17">
                    <w:pPr>
                      <w:pStyle w:val="ListBullet"/>
                    </w:pPr>
                    <w:r>
                      <w:t>Visual Studio</w:t>
                    </w:r>
                    <w:r w:rsidR="00224F17">
                      <w:t>,</w:t>
                    </w:r>
                    <w:r>
                      <w:t xml:space="preserve"> </w:t>
                    </w:r>
                    <w:r w:rsidR="00224F17">
                      <w:t xml:space="preserve"> Adobe Animate, </w:t>
                    </w:r>
                    <w:r>
                      <w:t xml:space="preserve"> </w:t>
                    </w:r>
                    <w:r w:rsidR="00224F17">
                      <w:t>Adobe Illustrate</w:t>
                    </w:r>
                    <w:r>
                      <w:t xml:space="preserve">,  Microsoft Offices , Dynamics and others </w:t>
                    </w:r>
                  </w:p>
                </w:tc>
              </w:tr>
            </w:sdtContent>
          </w:sdt>
        </w:sdtContent>
      </w:sdt>
    </w:tbl>
    <w:p w:rsidR="005A4C08" w:rsidRDefault="00AA2531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5A4C08" w:rsidTr="005A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A4C08" w:rsidRDefault="005A4C08">
            <w:pPr>
              <w:spacing w:line="240" w:lineRule="auto"/>
            </w:pPr>
          </w:p>
        </w:tc>
        <w:tc>
          <w:tcPr>
            <w:tcW w:w="4087" w:type="pct"/>
          </w:tcPr>
          <w:p w:rsidR="005A4C08" w:rsidRDefault="005A4C08">
            <w:pPr>
              <w:spacing w:line="240" w:lineRule="auto"/>
            </w:pPr>
          </w:p>
        </w:tc>
      </w:tr>
      <w:tr w:rsidR="005A4C08" w:rsidTr="005A4C08">
        <w:tc>
          <w:tcPr>
            <w:tcW w:w="913" w:type="pct"/>
          </w:tcPr>
          <w:p w:rsidR="005A4C08" w:rsidRDefault="00F733A5" w:rsidP="00F733A5">
            <w:pPr>
              <w:pStyle w:val="Date"/>
            </w:pPr>
            <w:r>
              <w:t>June 2015</w:t>
            </w:r>
            <w:r w:rsidR="00A52004">
              <w:t xml:space="preserve"> – </w:t>
            </w:r>
            <w:r>
              <w:t>Present</w:t>
            </w:r>
          </w:p>
        </w:tc>
        <w:tc>
          <w:tcPr>
            <w:tcW w:w="4087" w:type="pct"/>
          </w:tcPr>
          <w:p w:rsidR="005A4C08" w:rsidRDefault="00F733A5">
            <w:pPr>
              <w:pStyle w:val="Subsection"/>
            </w:pPr>
            <w:r>
              <w:t>Multi-lingual Restaurant Equipment Specialist</w:t>
            </w:r>
            <w:r w:rsidR="00AA2531">
              <w:t>,  </w:t>
            </w:r>
            <w:r>
              <w:rPr>
                <w:rStyle w:val="Emphasis"/>
              </w:rPr>
              <w:t>Restaurant Equippers</w:t>
            </w:r>
          </w:p>
          <w:p w:rsidR="005A4C08" w:rsidRDefault="00F733A5" w:rsidP="00A52004">
            <w:pPr>
              <w:pStyle w:val="ListBullet"/>
            </w:pPr>
            <w:r>
              <w:t>Communicate with customers about their need in multiples languages</w:t>
            </w:r>
            <w:r w:rsidR="00A52004">
              <w:t>.</w:t>
            </w:r>
          </w:p>
          <w:p w:rsidR="00A52004" w:rsidRDefault="00F733A5" w:rsidP="00A52004">
            <w:pPr>
              <w:pStyle w:val="ListBullet"/>
            </w:pPr>
            <w:r>
              <w:t>Prepare, maintain and follow up with PO from outside companies.</w:t>
            </w:r>
          </w:p>
          <w:p w:rsidR="00A52004" w:rsidRDefault="00F733A5" w:rsidP="00A52004">
            <w:pPr>
              <w:pStyle w:val="ListBullet"/>
            </w:pPr>
            <w:r>
              <w:t>Follow up with freight companies to maintain accurate and timely deliveries.</w:t>
            </w:r>
          </w:p>
        </w:tc>
      </w:tr>
    </w:tbl>
    <w:p w:rsidR="005A4C08" w:rsidRDefault="00AA2531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5A4C08" w:rsidTr="005A4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5A4C08" w:rsidRDefault="005A4C08">
            <w:pPr>
              <w:spacing w:line="240" w:lineRule="auto"/>
            </w:pPr>
          </w:p>
        </w:tc>
        <w:tc>
          <w:tcPr>
            <w:tcW w:w="4087" w:type="pct"/>
          </w:tcPr>
          <w:p w:rsidR="005A4C08" w:rsidRDefault="005A4C08">
            <w:pPr>
              <w:spacing w:line="240" w:lineRule="auto"/>
            </w:pPr>
          </w:p>
        </w:tc>
      </w:tr>
      <w:tr w:rsidR="005A4C08" w:rsidTr="005A4C08">
        <w:tc>
          <w:tcPr>
            <w:tcW w:w="913" w:type="pct"/>
          </w:tcPr>
          <w:p w:rsidR="005A4C08" w:rsidRDefault="00734233" w:rsidP="00350FA3">
            <w:pPr>
              <w:pStyle w:val="Date"/>
            </w:pPr>
            <w:r>
              <w:lastRenderedPageBreak/>
              <w:t>May 2017</w:t>
            </w:r>
          </w:p>
        </w:tc>
        <w:tc>
          <w:tcPr>
            <w:tcW w:w="4087" w:type="pct"/>
          </w:tcPr>
          <w:p w:rsidR="005A4C08" w:rsidRDefault="00734233" w:rsidP="00350FA3">
            <w:pPr>
              <w:pStyle w:val="Subsection"/>
            </w:pPr>
            <w:r>
              <w:t>Associates in Information Technology</w:t>
            </w:r>
            <w:r w:rsidR="00AA2531">
              <w:t>,  </w:t>
            </w:r>
            <w:r w:rsidR="00350FA3">
              <w:rPr>
                <w:rStyle w:val="Emphasis"/>
              </w:rPr>
              <w:t>Columbus State Community College</w:t>
            </w:r>
          </w:p>
        </w:tc>
      </w:tr>
    </w:tbl>
    <w:p w:rsidR="005A4C08" w:rsidRDefault="005A4C08"/>
    <w:sectPr w:rsidR="005A4C08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5A2" w:rsidRDefault="007F65A2">
      <w:pPr>
        <w:spacing w:after="0"/>
      </w:pPr>
      <w:r>
        <w:separator/>
      </w:r>
    </w:p>
    <w:p w:rsidR="007F65A2" w:rsidRDefault="007F65A2"/>
  </w:endnote>
  <w:endnote w:type="continuationSeparator" w:id="0">
    <w:p w:rsidR="007F65A2" w:rsidRDefault="007F65A2">
      <w:pPr>
        <w:spacing w:after="0"/>
      </w:pPr>
      <w:r>
        <w:continuationSeparator/>
      </w:r>
    </w:p>
    <w:p w:rsidR="007F65A2" w:rsidRDefault="007F65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C08" w:rsidRDefault="00AA253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3423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5A2" w:rsidRDefault="007F65A2">
      <w:pPr>
        <w:spacing w:after="0"/>
      </w:pPr>
      <w:r>
        <w:separator/>
      </w:r>
    </w:p>
    <w:p w:rsidR="007F65A2" w:rsidRDefault="007F65A2"/>
  </w:footnote>
  <w:footnote w:type="continuationSeparator" w:id="0">
    <w:p w:rsidR="007F65A2" w:rsidRDefault="007F65A2">
      <w:pPr>
        <w:spacing w:after="0"/>
      </w:pPr>
      <w:r>
        <w:continuationSeparator/>
      </w:r>
    </w:p>
    <w:p w:rsidR="007F65A2" w:rsidRDefault="007F65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17"/>
    <w:rsid w:val="000816F3"/>
    <w:rsid w:val="00224F17"/>
    <w:rsid w:val="00226858"/>
    <w:rsid w:val="00286362"/>
    <w:rsid w:val="00350FA3"/>
    <w:rsid w:val="004D7C27"/>
    <w:rsid w:val="005A4C08"/>
    <w:rsid w:val="00734233"/>
    <w:rsid w:val="007F65A2"/>
    <w:rsid w:val="0087432F"/>
    <w:rsid w:val="00A52004"/>
    <w:rsid w:val="00AA2531"/>
    <w:rsid w:val="00BC4C0A"/>
    <w:rsid w:val="00F7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A03EA-4EF7-4961-8F7C-18F37955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224F1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CA87E0857A42C9961740605E97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CCAEA-E07F-40AC-AB84-37301CB3B6BD}"/>
      </w:docPartPr>
      <w:docPartBody>
        <w:p w:rsidR="008B170C" w:rsidRDefault="008057A0">
          <w:pPr>
            <w:pStyle w:val="E5CA87E0857A42C9961740605E974316"/>
          </w:pPr>
          <w:r>
            <w:t>[Your Name]</w:t>
          </w:r>
        </w:p>
      </w:docPartBody>
    </w:docPart>
    <w:docPart>
      <w:docPartPr>
        <w:name w:val="BF2F08ACA72C4354A23F9FF580E09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B1F5B-A81D-46EE-8AF9-8C93B2BF3966}"/>
      </w:docPartPr>
      <w:docPartBody>
        <w:p w:rsidR="008B170C" w:rsidRDefault="008057A0">
          <w:pPr>
            <w:pStyle w:val="BF2F08ACA72C4354A23F9FF580E096A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A0"/>
    <w:rsid w:val="00252670"/>
    <w:rsid w:val="00290521"/>
    <w:rsid w:val="008057A0"/>
    <w:rsid w:val="008B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CA87E0857A42C9961740605E974316">
    <w:name w:val="E5CA87E0857A42C9961740605E974316"/>
  </w:style>
  <w:style w:type="paragraph" w:customStyle="1" w:styleId="573DCBD2F4234869BD799FFCB2C172D7">
    <w:name w:val="573DCBD2F4234869BD799FFCB2C172D7"/>
  </w:style>
  <w:style w:type="paragraph" w:customStyle="1" w:styleId="FC57E6FC6B6A40B19966FAB8283E54D3">
    <w:name w:val="FC57E6FC6B6A40B19966FAB8283E54D3"/>
  </w:style>
  <w:style w:type="paragraph" w:customStyle="1" w:styleId="B4EC6DD1B25244798334F4AF2AC58030">
    <w:name w:val="B4EC6DD1B25244798334F4AF2AC58030"/>
  </w:style>
  <w:style w:type="paragraph" w:customStyle="1" w:styleId="01A502DCCF4B49CA872D22BEFF530797">
    <w:name w:val="01A502DCCF4B49CA872D22BEFF530797"/>
  </w:style>
  <w:style w:type="paragraph" w:customStyle="1" w:styleId="6233A5B6D20C4E4BA9AECC30EFB77038">
    <w:name w:val="6233A5B6D20C4E4BA9AECC30EFB77038"/>
  </w:style>
  <w:style w:type="character" w:styleId="PlaceholderText">
    <w:name w:val="Placeholder Text"/>
    <w:basedOn w:val="DefaultParagraphFont"/>
    <w:uiPriority w:val="99"/>
    <w:semiHidden/>
    <w:rsid w:val="00252670"/>
    <w:rPr>
      <w:color w:val="808080"/>
    </w:rPr>
  </w:style>
  <w:style w:type="paragraph" w:customStyle="1" w:styleId="BF2F08ACA72C4354A23F9FF580E096A9">
    <w:name w:val="BF2F08ACA72C4354A23F9FF580E096A9"/>
  </w:style>
  <w:style w:type="paragraph" w:customStyle="1" w:styleId="F0500E47818940C6B49D96CB3964E6ED">
    <w:name w:val="F0500E47818940C6B49D96CB3964E6ED"/>
  </w:style>
  <w:style w:type="paragraph" w:customStyle="1" w:styleId="041E25E1EDA34DDEB961D1C9B4056673">
    <w:name w:val="041E25E1EDA34DDEB961D1C9B4056673"/>
  </w:style>
  <w:style w:type="paragraph" w:customStyle="1" w:styleId="92D20B994C2B4AFE86EF625F76BFE782">
    <w:name w:val="92D20B994C2B4AFE86EF625F76BFE782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76350E508C7B44E09533550BEF696049">
    <w:name w:val="76350E508C7B44E09533550BEF696049"/>
  </w:style>
  <w:style w:type="paragraph" w:customStyle="1" w:styleId="0D01E4B6F3D449F58CC9F62A642E125B">
    <w:name w:val="0D01E4B6F3D449F58CC9F62A642E125B"/>
  </w:style>
  <w:style w:type="paragraph" w:customStyle="1" w:styleId="ED571E5F660E422784CC7920EDACD621">
    <w:name w:val="ED571E5F660E422784CC7920EDACD621"/>
  </w:style>
  <w:style w:type="paragraph" w:customStyle="1" w:styleId="DB17EF92861B4F4C87E1B700466D0C24">
    <w:name w:val="DB17EF92861B4F4C87E1B700466D0C24"/>
  </w:style>
  <w:style w:type="paragraph" w:customStyle="1" w:styleId="CFBC1EA2C82F4018A14F2F81AEB8538F">
    <w:name w:val="CFBC1EA2C82F4018A14F2F81AEB8538F"/>
    <w:rsid w:val="00252670"/>
  </w:style>
  <w:style w:type="paragraph" w:customStyle="1" w:styleId="CA6A27083A6B47DC8FB38FD3D411A334">
    <w:name w:val="CA6A27083A6B47DC8FB38FD3D411A334"/>
    <w:rsid w:val="002526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Whonshevins roney</dc:creator>
  <cp:keywords/>
  <cp:lastModifiedBy>Whonshevins Roney</cp:lastModifiedBy>
  <cp:revision>3</cp:revision>
  <dcterms:created xsi:type="dcterms:W3CDTF">2016-10-11T22:25:00Z</dcterms:created>
  <dcterms:modified xsi:type="dcterms:W3CDTF">2016-10-11T22:53:00Z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