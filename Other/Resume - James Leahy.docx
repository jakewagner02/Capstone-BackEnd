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alias w:val="Author"/>
        <w:tag w:val=""/>
        <w:id w:val="1246310863"/>
        <w:placeholder>
          <w:docPart w:val="E5CA87E0857A42C9961740605E97431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5A4C08" w:rsidRDefault="00350FA3">
          <w:pPr>
            <w:pStyle w:val="Title"/>
          </w:pPr>
          <w:r>
            <w:t>James Leahy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5A4C08" w:rsidTr="005A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5A4C08" w:rsidRDefault="005A4C08"/>
        </w:tc>
        <w:tc>
          <w:tcPr>
            <w:tcW w:w="4087" w:type="pct"/>
          </w:tcPr>
          <w:p w:rsidR="005A4C08" w:rsidRDefault="005A4C08"/>
        </w:tc>
      </w:tr>
      <w:tr w:rsidR="005A4C08" w:rsidTr="005A4C08">
        <w:tc>
          <w:tcPr>
            <w:tcW w:w="913" w:type="pct"/>
          </w:tcPr>
          <w:p w:rsidR="005A4C08" w:rsidRDefault="005A4C08"/>
        </w:tc>
        <w:tc>
          <w:tcPr>
            <w:tcW w:w="4087" w:type="pct"/>
          </w:tcPr>
          <w:p w:rsidR="005A4C08" w:rsidRDefault="00224F17" w:rsidP="00224F17">
            <w:pPr>
              <w:pStyle w:val="ContactInfo"/>
            </w:pPr>
            <w:r>
              <w:t>4804 Elliott Road Hilliard OH, 43026</w:t>
            </w:r>
            <w:r w:rsidR="00AA2531">
              <w:t> </w:t>
            </w:r>
            <w:r w:rsidR="00AA2531">
              <w:rPr>
                <w:color w:val="A6A6A6" w:themeColor="background1" w:themeShade="A6"/>
              </w:rPr>
              <w:t>|</w:t>
            </w:r>
            <w:r w:rsidR="00AA2531">
              <w:t> </w:t>
            </w:r>
            <w:r>
              <w:t>614-578-8812</w:t>
            </w:r>
            <w:r w:rsidR="00AA2531">
              <w:t> </w:t>
            </w:r>
            <w:r w:rsidR="00AA2531">
              <w:rPr>
                <w:color w:val="A6A6A6" w:themeColor="background1" w:themeShade="A6"/>
              </w:rPr>
              <w:t>|</w:t>
            </w:r>
            <w:r w:rsidR="00AA2531">
              <w:t> </w:t>
            </w:r>
            <w:hyperlink r:id="rId8" w:history="1">
              <w:r w:rsidRPr="00672A17">
                <w:rPr>
                  <w:rStyle w:val="Hyperlink"/>
                </w:rPr>
                <w:t>jimmy.leahy777@gmail.com</w:t>
              </w:r>
            </w:hyperlink>
          </w:p>
        </w:tc>
      </w:tr>
    </w:tbl>
    <w:p w:rsidR="005A4C08" w:rsidRDefault="00AA2531">
      <w:pPr>
        <w:pStyle w:val="SectionHeading"/>
      </w:pPr>
      <w:r>
        <w:t>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5A4C08" w:rsidTr="005A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5A4C08" w:rsidRDefault="005A4C08"/>
        </w:tc>
        <w:tc>
          <w:tcPr>
            <w:tcW w:w="4087" w:type="pct"/>
          </w:tcPr>
          <w:p w:rsidR="005A4C08" w:rsidRDefault="005A4C08"/>
        </w:tc>
      </w:tr>
      <w:tr w:rsidR="005A4C08" w:rsidTr="005A4C08">
        <w:tc>
          <w:tcPr>
            <w:tcW w:w="913" w:type="pct"/>
          </w:tcPr>
          <w:p w:rsidR="005A4C08" w:rsidRDefault="005A4C08"/>
        </w:tc>
        <w:tc>
          <w:tcPr>
            <w:tcW w:w="4087" w:type="pct"/>
          </w:tcPr>
          <w:p w:rsidR="005A4C08" w:rsidRDefault="00224F17" w:rsidP="0087432F">
            <w:r>
              <w:t>I am a</w:t>
            </w:r>
            <w:r w:rsidR="0087432F">
              <w:t xml:space="preserve"> computer and internet devotee that happens to also be a</w:t>
            </w:r>
            <w:r>
              <w:t xml:space="preserve"> developer graduating from Columbus State this December with an associates in Web Development and am working on becoming a full stack developer.  I have a passion for open source software with a soft spot for Linux.  I also enjoy working with Unix servers and different Unix distros.</w:t>
            </w:r>
          </w:p>
        </w:tc>
      </w:tr>
    </w:tbl>
    <w:p w:rsidR="005A4C08" w:rsidRDefault="00AA2531">
      <w:pPr>
        <w:pStyle w:val="SectionHeading"/>
      </w:pPr>
      <w:r>
        <w:t>Computer 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5A4C08" w:rsidTr="005A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5A4C08" w:rsidRDefault="005A4C08"/>
        </w:tc>
        <w:tc>
          <w:tcPr>
            <w:tcW w:w="4087" w:type="pct"/>
          </w:tcPr>
          <w:p w:rsidR="005A4C08" w:rsidRDefault="005A4C08"/>
        </w:tc>
      </w:tr>
      <w:tr w:rsidR="005A4C08" w:rsidTr="005A4C08">
        <w:tc>
          <w:tcPr>
            <w:tcW w:w="913" w:type="pct"/>
          </w:tcPr>
          <w:p w:rsidR="005A4C08" w:rsidRDefault="005A4C08"/>
        </w:tc>
        <w:tc>
          <w:tcPr>
            <w:tcW w:w="4087" w:type="pct"/>
          </w:tcPr>
          <w:p w:rsidR="005A4C08" w:rsidRDefault="00AA2531">
            <w:pPr>
              <w:pStyle w:val="Subsection"/>
            </w:pPr>
            <w:r>
              <w:t>Languages</w:t>
            </w:r>
          </w:p>
          <w:p w:rsidR="005A4C08" w:rsidRDefault="00224F17" w:rsidP="00224F17">
            <w:pPr>
              <w:pStyle w:val="ListBullet"/>
            </w:pPr>
            <w:r>
              <w:t xml:space="preserve">HTML5, CSS, JS, C#, JAVA, PHP, AS3, </w:t>
            </w:r>
          </w:p>
        </w:tc>
      </w:tr>
      <w:sdt>
        <w:sdtPr>
          <w:id w:val="1857463929"/>
          <w15:repeatingSection/>
        </w:sdtPr>
        <w:sdtEndPr/>
        <w:sdtContent>
          <w:sdt>
            <w:sdtPr>
              <w:id w:val="2011181661"/>
              <w:placeholder>
                <w:docPart w:val="BF2F08ACA72C4354A23F9FF580E096A9"/>
              </w:placeholder>
              <w15:repeatingSectionItem/>
            </w:sdtPr>
            <w:sdtEndPr/>
            <w:sdtContent>
              <w:tr w:rsidR="005A4C08" w:rsidTr="005A4C08">
                <w:tc>
                  <w:tcPr>
                    <w:tcW w:w="913" w:type="pct"/>
                  </w:tcPr>
                  <w:p w:rsidR="005A4C08" w:rsidRDefault="005A4C08"/>
                </w:tc>
                <w:tc>
                  <w:tcPr>
                    <w:tcW w:w="4087" w:type="pct"/>
                  </w:tcPr>
                  <w:p w:rsidR="005A4C08" w:rsidRDefault="00AA2531">
                    <w:pPr>
                      <w:pStyle w:val="Subsection"/>
                    </w:pPr>
                    <w:r>
                      <w:t>Software</w:t>
                    </w:r>
                  </w:p>
                  <w:p w:rsidR="005A4C08" w:rsidRDefault="00224F17" w:rsidP="00224F17">
                    <w:pPr>
                      <w:pStyle w:val="ListBullet"/>
                    </w:pPr>
                    <w:r>
                      <w:t xml:space="preserve">Visual Studio, </w:t>
                    </w:r>
                    <w:proofErr w:type="spellStart"/>
                    <w:r>
                      <w:t>Git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NodeJS</w:t>
                    </w:r>
                    <w:proofErr w:type="spellEnd"/>
                    <w:r>
                      <w:t>, Adobe Animate, Adobe Illustrate</w:t>
                    </w:r>
                    <w:r w:rsidR="00350FA3">
                      <w:t>, Arduino, Putty</w:t>
                    </w:r>
                  </w:p>
                </w:tc>
              </w:tr>
            </w:sdtContent>
          </w:sdt>
        </w:sdtContent>
      </w:sdt>
    </w:tbl>
    <w:p w:rsidR="005A4C08" w:rsidRDefault="00AA2531">
      <w:pPr>
        <w:pStyle w:val="SectionHeading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5A4C08" w:rsidTr="005A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5A4C08" w:rsidRDefault="005A4C08">
            <w:pPr>
              <w:spacing w:line="240" w:lineRule="auto"/>
            </w:pPr>
          </w:p>
        </w:tc>
        <w:tc>
          <w:tcPr>
            <w:tcW w:w="4087" w:type="pct"/>
          </w:tcPr>
          <w:p w:rsidR="005A4C08" w:rsidRDefault="005A4C08">
            <w:pPr>
              <w:spacing w:line="240" w:lineRule="auto"/>
            </w:pPr>
          </w:p>
        </w:tc>
      </w:tr>
      <w:tr w:rsidR="005A4C08" w:rsidTr="005A4C08">
        <w:tc>
          <w:tcPr>
            <w:tcW w:w="913" w:type="pct"/>
          </w:tcPr>
          <w:p w:rsidR="005A4C08" w:rsidRDefault="00A52004" w:rsidP="00A52004">
            <w:pPr>
              <w:pStyle w:val="Date"/>
            </w:pPr>
            <w:r>
              <w:t>October 2013 – March 2015</w:t>
            </w:r>
          </w:p>
        </w:tc>
        <w:tc>
          <w:tcPr>
            <w:tcW w:w="4087" w:type="pct"/>
          </w:tcPr>
          <w:p w:rsidR="005A4C08" w:rsidRDefault="00A52004">
            <w:pPr>
              <w:pStyle w:val="Subsection"/>
            </w:pPr>
            <w:r>
              <w:t>Crew Member</w:t>
            </w:r>
            <w:r w:rsidR="00AA2531">
              <w:t>,  </w:t>
            </w:r>
            <w:r>
              <w:rPr>
                <w:rStyle w:val="Emphasis"/>
              </w:rPr>
              <w:t>Five Guys Burgers and Fries</w:t>
            </w:r>
          </w:p>
          <w:p w:rsidR="005A4C08" w:rsidRDefault="00A52004" w:rsidP="00A52004">
            <w:pPr>
              <w:pStyle w:val="ListBullet"/>
            </w:pPr>
            <w:r>
              <w:t>Worked as a crew member filling orders on the line.</w:t>
            </w:r>
          </w:p>
          <w:p w:rsidR="00A52004" w:rsidRDefault="00A52004" w:rsidP="00A52004">
            <w:pPr>
              <w:pStyle w:val="ListBullet"/>
            </w:pPr>
            <w:r>
              <w:t>Maintained accurate orders from cash register during heavy load hours.</w:t>
            </w:r>
          </w:p>
          <w:p w:rsidR="00A52004" w:rsidRDefault="00A52004" w:rsidP="00A52004">
            <w:pPr>
              <w:pStyle w:val="ListBullet"/>
            </w:pPr>
            <w:r>
              <w:t>Kindly helped customers with whatever they needed.</w:t>
            </w: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BF2F08ACA72C4354A23F9FF580E096A9"/>
              </w:placeholder>
              <w15:repeatingSectionItem/>
            </w:sdtPr>
            <w:sdtEndPr/>
            <w:sdtContent>
              <w:tr w:rsidR="005A4C08" w:rsidTr="005A4C08">
                <w:tc>
                  <w:tcPr>
                    <w:tcW w:w="913" w:type="pct"/>
                  </w:tcPr>
                  <w:p w:rsidR="005A4C08" w:rsidRDefault="00A52004" w:rsidP="00A52004">
                    <w:pPr>
                      <w:pStyle w:val="Date"/>
                    </w:pPr>
                    <w:r>
                      <w:t>March 2015 - Present</w:t>
                    </w:r>
                  </w:p>
                </w:tc>
                <w:tc>
                  <w:tcPr>
                    <w:tcW w:w="4087" w:type="pct"/>
                  </w:tcPr>
                  <w:p w:rsidR="00BC4C0A" w:rsidRPr="00BC4C0A" w:rsidRDefault="00A52004">
                    <w:pPr>
                      <w:pStyle w:val="Subsection"/>
                      <w:rPr>
                        <w:i/>
                        <w:iCs/>
                        <w:color w:val="404040" w:themeColor="text1" w:themeTint="BF"/>
                      </w:rPr>
                    </w:pPr>
                    <w:r>
                      <w:t>Exhibit Technician</w:t>
                    </w:r>
                    <w:r w:rsidR="00AA2531">
                      <w:t>,  </w:t>
                    </w:r>
                    <w:proofErr w:type="spellStart"/>
                    <w:r>
                      <w:rPr>
                        <w:rStyle w:val="Emphasis"/>
                      </w:rPr>
                      <w:t>Roto</w:t>
                    </w:r>
                    <w:proofErr w:type="spellEnd"/>
                  </w:p>
                  <w:p w:rsidR="00BC4C0A" w:rsidRDefault="00BC4C0A" w:rsidP="00A52004">
                    <w:pPr>
                      <w:pStyle w:val="ListBullet"/>
                    </w:pPr>
                    <w:r>
                      <w:t>Key responsibilities include developing, testing and integrating media components and software for kiosk based exhibits</w:t>
                    </w:r>
                    <w:r w:rsidR="000816F3">
                      <w:t>.</w:t>
                    </w:r>
                  </w:p>
                  <w:p w:rsidR="00A52004" w:rsidRDefault="00A52004" w:rsidP="00A52004">
                    <w:pPr>
                      <w:pStyle w:val="ListBullet"/>
                    </w:pPr>
                    <w:r>
                      <w:t xml:space="preserve">Wrote wide variety of different programs i.e. controlling </w:t>
                    </w:r>
                    <w:r w:rsidR="00350FA3">
                      <w:t>networked</w:t>
                    </w:r>
                    <w:r>
                      <w:t xml:space="preserve"> devices such as projectors and power distribution units, wrote quiz games</w:t>
                    </w:r>
                    <w:r w:rsidR="00350FA3">
                      <w:t xml:space="preserve"> that use animation libraries</w:t>
                    </w:r>
                  </w:p>
                  <w:p w:rsidR="00A52004" w:rsidRDefault="00A52004" w:rsidP="00A52004">
                    <w:pPr>
                      <w:pStyle w:val="ListBullet"/>
                    </w:pPr>
                    <w:r>
                      <w:t>Wrote programs utilizing peripheral devices such as barcode scanners.</w:t>
                    </w:r>
                  </w:p>
                  <w:p w:rsidR="00A52004" w:rsidRDefault="00A52004" w:rsidP="00A52004">
                    <w:pPr>
                      <w:pStyle w:val="ListBullet"/>
                    </w:pPr>
                    <w:r>
                      <w:t xml:space="preserve">Wrote Arduino microcontroller programs that use </w:t>
                    </w:r>
                    <w:r w:rsidR="00350FA3">
                      <w:t>different sensors such as potentiometers and infrared light sensors.</w:t>
                    </w:r>
                  </w:p>
                  <w:p w:rsidR="00350FA3" w:rsidRDefault="00A52004" w:rsidP="00A52004">
                    <w:pPr>
                      <w:pStyle w:val="ListBullet"/>
                    </w:pPr>
                    <w:r>
                      <w:t>Test software, troubleshoot and resolve bugs</w:t>
                    </w:r>
                    <w:r w:rsidR="00350FA3">
                      <w:t>.</w:t>
                    </w:r>
                  </w:p>
                  <w:p w:rsidR="00350FA3" w:rsidRDefault="00350FA3" w:rsidP="00A52004">
                    <w:pPr>
                      <w:pStyle w:val="ListBullet"/>
                    </w:pPr>
                    <w:r>
                      <w:t>Conducted intensive internet research to resolve unique problems.</w:t>
                    </w:r>
                  </w:p>
                  <w:p w:rsidR="005A4C08" w:rsidRDefault="00350FA3" w:rsidP="00A52004">
                    <w:pPr>
                      <w:pStyle w:val="ListBullet"/>
                    </w:pPr>
                    <w:r>
                      <w:t>Basic surface mount and through hole soldering.</w:t>
                    </w:r>
                  </w:p>
                </w:tc>
              </w:tr>
            </w:sdtContent>
          </w:sdt>
        </w:sdtContent>
      </w:sdt>
    </w:tbl>
    <w:p w:rsidR="005A4C08" w:rsidRDefault="00AA2531">
      <w:pPr>
        <w:pStyle w:val="SectionHeading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5A4C08" w:rsidTr="005A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5A4C08" w:rsidRDefault="005A4C08">
            <w:pPr>
              <w:spacing w:line="240" w:lineRule="auto"/>
            </w:pPr>
          </w:p>
        </w:tc>
        <w:tc>
          <w:tcPr>
            <w:tcW w:w="4087" w:type="pct"/>
          </w:tcPr>
          <w:p w:rsidR="005A4C08" w:rsidRDefault="005A4C08">
            <w:pPr>
              <w:spacing w:line="240" w:lineRule="auto"/>
            </w:pPr>
          </w:p>
        </w:tc>
      </w:tr>
      <w:tr w:rsidR="005A4C08" w:rsidTr="005A4C08">
        <w:tc>
          <w:tcPr>
            <w:tcW w:w="913" w:type="pct"/>
          </w:tcPr>
          <w:p w:rsidR="005A4C08" w:rsidRDefault="00350FA3" w:rsidP="00350FA3">
            <w:pPr>
              <w:pStyle w:val="Date"/>
            </w:pPr>
            <w:r>
              <w:lastRenderedPageBreak/>
              <w:t>December 2016</w:t>
            </w:r>
          </w:p>
        </w:tc>
        <w:tc>
          <w:tcPr>
            <w:tcW w:w="4087" w:type="pct"/>
          </w:tcPr>
          <w:p w:rsidR="005A4C08" w:rsidRDefault="00350FA3" w:rsidP="00350FA3">
            <w:pPr>
              <w:pStyle w:val="Subsection"/>
            </w:pPr>
            <w:r>
              <w:t>Associates in Web Development</w:t>
            </w:r>
            <w:r w:rsidR="00AA2531">
              <w:t>,  </w:t>
            </w:r>
            <w:r>
              <w:rPr>
                <w:rStyle w:val="Emphasis"/>
              </w:rPr>
              <w:t>Columbus State Community College</w:t>
            </w:r>
          </w:p>
        </w:tc>
      </w:tr>
    </w:tbl>
    <w:p w:rsidR="005A4C08" w:rsidRDefault="005A4C08"/>
    <w:sectPr w:rsidR="005A4C08">
      <w:footerReference w:type="default" r:id="rId9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5A2" w:rsidRDefault="007F65A2">
      <w:pPr>
        <w:spacing w:after="0"/>
      </w:pPr>
      <w:r>
        <w:separator/>
      </w:r>
    </w:p>
    <w:p w:rsidR="007F65A2" w:rsidRDefault="007F65A2"/>
  </w:endnote>
  <w:endnote w:type="continuationSeparator" w:id="0">
    <w:p w:rsidR="007F65A2" w:rsidRDefault="007F65A2">
      <w:pPr>
        <w:spacing w:after="0"/>
      </w:pPr>
      <w:r>
        <w:continuationSeparator/>
      </w:r>
    </w:p>
    <w:p w:rsidR="007F65A2" w:rsidRDefault="007F65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C08" w:rsidRDefault="00AA2531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28636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5A2" w:rsidRDefault="007F65A2">
      <w:pPr>
        <w:spacing w:after="0"/>
      </w:pPr>
      <w:r>
        <w:separator/>
      </w:r>
    </w:p>
    <w:p w:rsidR="007F65A2" w:rsidRDefault="007F65A2"/>
  </w:footnote>
  <w:footnote w:type="continuationSeparator" w:id="0">
    <w:p w:rsidR="007F65A2" w:rsidRDefault="007F65A2">
      <w:pPr>
        <w:spacing w:after="0"/>
      </w:pPr>
      <w:r>
        <w:continuationSeparator/>
      </w:r>
    </w:p>
    <w:p w:rsidR="007F65A2" w:rsidRDefault="007F65A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17"/>
    <w:rsid w:val="000816F3"/>
    <w:rsid w:val="00224F17"/>
    <w:rsid w:val="00286362"/>
    <w:rsid w:val="00350FA3"/>
    <w:rsid w:val="005A4C08"/>
    <w:rsid w:val="007F65A2"/>
    <w:rsid w:val="0087432F"/>
    <w:rsid w:val="00A52004"/>
    <w:rsid w:val="00AA2531"/>
    <w:rsid w:val="00BC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A03EA-4EF7-4961-8F7C-18F37955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224F17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mmy.leahy77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CA87E0857A42C9961740605E974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CCAEA-E07F-40AC-AB84-37301CB3B6BD}"/>
      </w:docPartPr>
      <w:docPartBody>
        <w:p w:rsidR="008B170C" w:rsidRDefault="008057A0">
          <w:pPr>
            <w:pStyle w:val="E5CA87E0857A42C9961740605E974316"/>
          </w:pPr>
          <w:r>
            <w:t>[Your Name]</w:t>
          </w:r>
        </w:p>
      </w:docPartBody>
    </w:docPart>
    <w:docPart>
      <w:docPartPr>
        <w:name w:val="BF2F08ACA72C4354A23F9FF580E09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B1F5B-A81D-46EE-8AF9-8C93B2BF3966}"/>
      </w:docPartPr>
      <w:docPartBody>
        <w:p w:rsidR="008B170C" w:rsidRDefault="008057A0">
          <w:pPr>
            <w:pStyle w:val="BF2F08ACA72C4354A23F9FF580E096A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A0"/>
    <w:rsid w:val="00290521"/>
    <w:rsid w:val="008057A0"/>
    <w:rsid w:val="008B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CA87E0857A42C9961740605E974316">
    <w:name w:val="E5CA87E0857A42C9961740605E974316"/>
  </w:style>
  <w:style w:type="paragraph" w:customStyle="1" w:styleId="573DCBD2F4234869BD799FFCB2C172D7">
    <w:name w:val="573DCBD2F4234869BD799FFCB2C172D7"/>
  </w:style>
  <w:style w:type="paragraph" w:customStyle="1" w:styleId="FC57E6FC6B6A40B19966FAB8283E54D3">
    <w:name w:val="FC57E6FC6B6A40B19966FAB8283E54D3"/>
  </w:style>
  <w:style w:type="paragraph" w:customStyle="1" w:styleId="B4EC6DD1B25244798334F4AF2AC58030">
    <w:name w:val="B4EC6DD1B25244798334F4AF2AC58030"/>
  </w:style>
  <w:style w:type="paragraph" w:customStyle="1" w:styleId="01A502DCCF4B49CA872D22BEFF530797">
    <w:name w:val="01A502DCCF4B49CA872D22BEFF530797"/>
  </w:style>
  <w:style w:type="paragraph" w:customStyle="1" w:styleId="6233A5B6D20C4E4BA9AECC30EFB77038">
    <w:name w:val="6233A5B6D20C4E4BA9AECC30EFB7703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2F08ACA72C4354A23F9FF580E096A9">
    <w:name w:val="BF2F08ACA72C4354A23F9FF580E096A9"/>
  </w:style>
  <w:style w:type="paragraph" w:customStyle="1" w:styleId="F0500E47818940C6B49D96CB3964E6ED">
    <w:name w:val="F0500E47818940C6B49D96CB3964E6ED"/>
  </w:style>
  <w:style w:type="paragraph" w:customStyle="1" w:styleId="041E25E1EDA34DDEB961D1C9B4056673">
    <w:name w:val="041E25E1EDA34DDEB961D1C9B4056673"/>
  </w:style>
  <w:style w:type="paragraph" w:customStyle="1" w:styleId="92D20B994C2B4AFE86EF625F76BFE782">
    <w:name w:val="92D20B994C2B4AFE86EF625F76BFE782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76350E508C7B44E09533550BEF696049">
    <w:name w:val="76350E508C7B44E09533550BEF696049"/>
  </w:style>
  <w:style w:type="paragraph" w:customStyle="1" w:styleId="0D01E4B6F3D449F58CC9F62A642E125B">
    <w:name w:val="0D01E4B6F3D449F58CC9F62A642E125B"/>
  </w:style>
  <w:style w:type="paragraph" w:customStyle="1" w:styleId="ED571E5F660E422784CC7920EDACD621">
    <w:name w:val="ED571E5F660E422784CC7920EDACD621"/>
  </w:style>
  <w:style w:type="paragraph" w:customStyle="1" w:styleId="DB17EF92861B4F4C87E1B700466D0C24">
    <w:name w:val="DB17EF92861B4F4C87E1B700466D0C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</TotalTime>
  <Pages>2</Pages>
  <Words>254</Words>
  <Characters>1452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Leahy</dc:creator>
  <cp:keywords/>
  <cp:lastModifiedBy>Whonshevins Roney</cp:lastModifiedBy>
  <cp:revision>2</cp:revision>
  <dcterms:created xsi:type="dcterms:W3CDTF">2016-10-11T22:24:00Z</dcterms:created>
  <dcterms:modified xsi:type="dcterms:W3CDTF">2016-10-11T22:24:00Z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