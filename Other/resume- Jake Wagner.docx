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alias w:val="Author"/>
        <w:tag w:val=""/>
        <w:id w:val="1246310863"/>
        <w:placeholder>
          <w:docPart w:val="DB3A85159A684957AE68075BB9D95DE8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p w:rsidR="009416CE" w:rsidRDefault="00963E05">
          <w:pPr>
            <w:pStyle w:val="Title"/>
          </w:pPr>
          <w:r>
            <w:t>Jacob wagner</w:t>
          </w:r>
        </w:p>
      </w:sdtContent>
    </w:sdt>
    <w:tbl>
      <w:tblPr>
        <w:tblStyle w:val="ResumeTable"/>
        <w:tblW w:w="5000" w:type="pct"/>
        <w:tblLook w:val="04A0" w:firstRow="1" w:lastRow="0" w:firstColumn="1" w:lastColumn="0" w:noHBand="0" w:noVBand="1"/>
        <w:tblDescription w:val="Contact Info"/>
      </w:tblPr>
      <w:tblGrid>
        <w:gridCol w:w="1657"/>
        <w:gridCol w:w="7415"/>
      </w:tblGrid>
      <w:tr w:rsidR="009416CE" w:rsidTr="0094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416CE" w:rsidRDefault="009416CE"/>
        </w:tc>
        <w:tc>
          <w:tcPr>
            <w:tcW w:w="4087" w:type="pct"/>
          </w:tcPr>
          <w:p w:rsidR="009416CE" w:rsidRDefault="009416CE"/>
        </w:tc>
      </w:tr>
      <w:tr w:rsidR="009416CE" w:rsidTr="009416CE">
        <w:tc>
          <w:tcPr>
            <w:tcW w:w="913" w:type="pct"/>
          </w:tcPr>
          <w:p w:rsidR="009416CE" w:rsidRDefault="009416CE"/>
        </w:tc>
        <w:tc>
          <w:tcPr>
            <w:tcW w:w="4087" w:type="pct"/>
          </w:tcPr>
          <w:p w:rsidR="009416CE" w:rsidRDefault="00C150E6" w:rsidP="00963E05">
            <w:pPr>
              <w:pStyle w:val="ContactInfo"/>
            </w:pPr>
            <w:r>
              <w:t>2955 Circle</w:t>
            </w:r>
            <w:r w:rsidR="00963E05">
              <w:t xml:space="preserve"> Drive Columbus, Ohio 43204</w:t>
            </w:r>
            <w:r w:rsidR="00AC292D">
              <w:t> </w:t>
            </w:r>
            <w:r w:rsidR="00AC292D">
              <w:rPr>
                <w:color w:val="A6A6A6" w:themeColor="background1" w:themeShade="A6"/>
              </w:rPr>
              <w:t>|</w:t>
            </w:r>
            <w:r w:rsidR="00AC292D">
              <w:t> </w:t>
            </w:r>
            <w:r>
              <w:t>614-744</w:t>
            </w:r>
            <w:r w:rsidR="00963E05">
              <w:t>-5161</w:t>
            </w:r>
            <w:r w:rsidR="00AC292D">
              <w:t> </w:t>
            </w:r>
            <w:r w:rsidR="00AC292D">
              <w:rPr>
                <w:color w:val="A6A6A6" w:themeColor="background1" w:themeShade="A6"/>
              </w:rPr>
              <w:t>|</w:t>
            </w:r>
            <w:r w:rsidR="00AC292D">
              <w:t> </w:t>
            </w:r>
            <w:r>
              <w:t>jakewagner1</w:t>
            </w:r>
            <w:r w:rsidR="00963E05">
              <w:t>2@gmail.com</w:t>
            </w:r>
          </w:p>
        </w:tc>
      </w:tr>
    </w:tbl>
    <w:p w:rsidR="009416CE" w:rsidRDefault="00AC292D">
      <w:pPr>
        <w:pStyle w:val="SectionHeading"/>
      </w:pPr>
      <w:r>
        <w:t>Summary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ummary"/>
      </w:tblPr>
      <w:tblGrid>
        <w:gridCol w:w="1657"/>
        <w:gridCol w:w="7415"/>
      </w:tblGrid>
      <w:tr w:rsidR="009416CE" w:rsidTr="0094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416CE" w:rsidRDefault="009416CE"/>
        </w:tc>
        <w:tc>
          <w:tcPr>
            <w:tcW w:w="4087" w:type="pct"/>
          </w:tcPr>
          <w:p w:rsidR="009416CE" w:rsidRDefault="009416CE"/>
        </w:tc>
      </w:tr>
      <w:tr w:rsidR="009416CE" w:rsidTr="009416CE">
        <w:tc>
          <w:tcPr>
            <w:tcW w:w="913" w:type="pct"/>
          </w:tcPr>
          <w:p w:rsidR="009416CE" w:rsidRDefault="009416CE"/>
        </w:tc>
        <w:tc>
          <w:tcPr>
            <w:tcW w:w="4087" w:type="pct"/>
          </w:tcPr>
          <w:p w:rsidR="009416CE" w:rsidRDefault="00C150E6" w:rsidP="00963E05">
            <w:r>
              <w:t>Jacob</w:t>
            </w:r>
            <w:r w:rsidR="00963E05">
              <w:t xml:space="preserve"> discovered an enjoyment of programming in 2013, and decided to change fields to pursue software</w:t>
            </w:r>
            <w:r>
              <w:t xml:space="preserve"> development at Columbus State. He </w:t>
            </w:r>
            <w:r w:rsidR="008F0354">
              <w:t>enjoys working</w:t>
            </w:r>
            <w:r>
              <w:t xml:space="preserve"> on all types of </w:t>
            </w:r>
            <w:r w:rsidR="00145BB1">
              <w:t>projects from</w:t>
            </w:r>
            <w:r>
              <w:t xml:space="preserve"> web to game applications.</w:t>
            </w:r>
          </w:p>
        </w:tc>
      </w:tr>
    </w:tbl>
    <w:p w:rsidR="009416CE" w:rsidRDefault="00AC292D">
      <w:pPr>
        <w:pStyle w:val="SectionHeading"/>
      </w:pPr>
      <w:r>
        <w:t>Computer Skills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Skills"/>
      </w:tblPr>
      <w:tblGrid>
        <w:gridCol w:w="1657"/>
        <w:gridCol w:w="7415"/>
      </w:tblGrid>
      <w:tr w:rsidR="009416CE" w:rsidTr="0094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416CE" w:rsidRDefault="009416CE"/>
        </w:tc>
        <w:tc>
          <w:tcPr>
            <w:tcW w:w="4087" w:type="pct"/>
          </w:tcPr>
          <w:p w:rsidR="009416CE" w:rsidRDefault="009416CE"/>
        </w:tc>
      </w:tr>
      <w:tr w:rsidR="009416CE" w:rsidTr="009416CE">
        <w:tc>
          <w:tcPr>
            <w:tcW w:w="913" w:type="pct"/>
          </w:tcPr>
          <w:p w:rsidR="009416CE" w:rsidRDefault="009416CE"/>
        </w:tc>
        <w:tc>
          <w:tcPr>
            <w:tcW w:w="4087" w:type="pct"/>
          </w:tcPr>
          <w:p w:rsidR="009416CE" w:rsidRDefault="00AC292D">
            <w:pPr>
              <w:pStyle w:val="Subsection"/>
            </w:pPr>
            <w:r>
              <w:t>Languages</w:t>
            </w:r>
          </w:p>
          <w:p w:rsidR="009416CE" w:rsidRDefault="00963E05" w:rsidP="00963E05">
            <w:pPr>
              <w:pStyle w:val="ListBullet"/>
            </w:pPr>
            <w:r>
              <w:t>Proficient in Java</w:t>
            </w:r>
          </w:p>
          <w:p w:rsidR="00963E05" w:rsidRDefault="00963E05" w:rsidP="00963E05">
            <w:pPr>
              <w:pStyle w:val="ListBullet"/>
            </w:pPr>
            <w:r>
              <w:t>Knowledge of: C#, Python, Visual Basic, HTML, JavaScript</w:t>
            </w:r>
          </w:p>
        </w:tc>
      </w:tr>
      <w:sdt>
        <w:sdtPr>
          <w:id w:val="1857463929"/>
        </w:sdtPr>
        <w:sdtEndPr/>
        <w:sdtContent>
          <w:sdt>
            <w:sdtPr>
              <w:id w:val="2011181661"/>
              <w:placeholder>
                <w:docPart w:val="F090CCAB176F4664AEB9A9406A1D27E4"/>
              </w:placeholder>
            </w:sdtPr>
            <w:sdtEndPr/>
            <w:sdtContent>
              <w:tr w:rsidR="009416CE" w:rsidTr="009416CE">
                <w:tc>
                  <w:tcPr>
                    <w:tcW w:w="913" w:type="pct"/>
                  </w:tcPr>
                  <w:p w:rsidR="009416CE" w:rsidRDefault="009416CE"/>
                </w:tc>
                <w:tc>
                  <w:tcPr>
                    <w:tcW w:w="4087" w:type="pct"/>
                  </w:tcPr>
                  <w:p w:rsidR="009416CE" w:rsidRDefault="00AC292D">
                    <w:pPr>
                      <w:pStyle w:val="Subsection"/>
                    </w:pPr>
                    <w:r>
                      <w:t>Software</w:t>
                    </w:r>
                  </w:p>
                  <w:p w:rsidR="009416CE" w:rsidRDefault="00963E05" w:rsidP="00963E05">
                    <w:pPr>
                      <w:pStyle w:val="ListBullet"/>
                    </w:pPr>
                    <w:r>
                      <w:t>MySQL, GitHub</w:t>
                    </w:r>
                  </w:p>
                </w:tc>
              </w:tr>
            </w:sdtContent>
          </w:sdt>
        </w:sdtContent>
      </w:sdt>
    </w:tbl>
    <w:p w:rsidR="009416CE" w:rsidRDefault="00AC292D">
      <w:pPr>
        <w:pStyle w:val="SectionHeading"/>
      </w:pPr>
      <w:r>
        <w:t>Experience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xperience"/>
      </w:tblPr>
      <w:tblGrid>
        <w:gridCol w:w="1657"/>
        <w:gridCol w:w="7415"/>
      </w:tblGrid>
      <w:tr w:rsidR="009416CE" w:rsidTr="0094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416CE" w:rsidRDefault="009416CE">
            <w:pPr>
              <w:spacing w:line="240" w:lineRule="auto"/>
            </w:pPr>
          </w:p>
        </w:tc>
        <w:tc>
          <w:tcPr>
            <w:tcW w:w="4087" w:type="pct"/>
          </w:tcPr>
          <w:p w:rsidR="009416CE" w:rsidRDefault="009416CE">
            <w:pPr>
              <w:spacing w:line="240" w:lineRule="auto"/>
            </w:pPr>
          </w:p>
        </w:tc>
      </w:tr>
      <w:tr w:rsidR="009416CE" w:rsidTr="009416CE">
        <w:tc>
          <w:tcPr>
            <w:tcW w:w="913" w:type="pct"/>
          </w:tcPr>
          <w:p w:rsidR="009416CE" w:rsidRDefault="00963E05" w:rsidP="00963E05">
            <w:pPr>
              <w:pStyle w:val="Date"/>
            </w:pPr>
            <w:r>
              <w:t>10/2014 - Present</w:t>
            </w:r>
          </w:p>
        </w:tc>
        <w:tc>
          <w:tcPr>
            <w:tcW w:w="4087" w:type="pct"/>
          </w:tcPr>
          <w:p w:rsidR="009416CE" w:rsidRDefault="00963E05">
            <w:pPr>
              <w:pStyle w:val="Subsection"/>
            </w:pPr>
            <w:r>
              <w:t>Server</w:t>
            </w:r>
            <w:r w:rsidR="00AC292D">
              <w:t>,  </w:t>
            </w:r>
            <w:r>
              <w:rPr>
                <w:rStyle w:val="Emphasis"/>
              </w:rPr>
              <w:t>Bistro 2110</w:t>
            </w:r>
          </w:p>
          <w:p w:rsidR="009416CE" w:rsidRDefault="00963E05" w:rsidP="00963E05">
            <w:pPr>
              <w:pStyle w:val="ListBullet"/>
            </w:pPr>
            <w:r>
              <w:t>Customer Service,  Food Service Responsibilities</w:t>
            </w:r>
          </w:p>
        </w:tc>
      </w:tr>
      <w:sdt>
        <w:sdtPr>
          <w:rPr>
            <w:color w:val="595959" w:themeColor="text1" w:themeTint="A6"/>
          </w:rPr>
          <w:id w:val="-1144189173"/>
        </w:sdtPr>
        <w:sdtEndPr/>
        <w:sdtContent>
          <w:sdt>
            <w:sdtPr>
              <w:rPr>
                <w:color w:val="595959" w:themeColor="text1" w:themeTint="A6"/>
              </w:rPr>
              <w:id w:val="-693077924"/>
              <w:placeholder>
                <w:docPart w:val="F090CCAB176F4664AEB9A9406A1D27E4"/>
              </w:placeholder>
            </w:sdtPr>
            <w:sdtEndPr/>
            <w:sdtContent>
              <w:tr w:rsidR="009416CE" w:rsidTr="009416CE">
                <w:tc>
                  <w:tcPr>
                    <w:tcW w:w="913" w:type="pct"/>
                  </w:tcPr>
                  <w:p w:rsidR="009416CE" w:rsidRDefault="00C150E6" w:rsidP="00C150E6">
                    <w:pPr>
                      <w:pStyle w:val="Date"/>
                    </w:pPr>
                    <w:r>
                      <w:t>2012 - 2014</w:t>
                    </w:r>
                  </w:p>
                </w:tc>
                <w:tc>
                  <w:tcPr>
                    <w:tcW w:w="4087" w:type="pct"/>
                  </w:tcPr>
                  <w:p w:rsidR="009416CE" w:rsidRDefault="00963E05">
                    <w:pPr>
                      <w:pStyle w:val="Subsection"/>
                    </w:pPr>
                    <w:r>
                      <w:t>Associate</w:t>
                    </w:r>
                    <w:r w:rsidR="00AC292D">
                      <w:t>,  </w:t>
                    </w:r>
                    <w:r>
                      <w:rPr>
                        <w:rStyle w:val="Emphasis"/>
                      </w:rPr>
                      <w:t>Tommy’s Pizza</w:t>
                    </w:r>
                  </w:p>
                  <w:p w:rsidR="009416CE" w:rsidRDefault="00C150E6" w:rsidP="00963E05">
                    <w:pPr>
                      <w:pStyle w:val="ListBullet"/>
                    </w:pPr>
                    <w:r>
                      <w:t>Accurate f</w:t>
                    </w:r>
                    <w:r w:rsidR="00963E05">
                      <w:t>ood preparation and service, Inventory Management,</w:t>
                    </w:r>
                    <w:r>
                      <w:t xml:space="preserve"> Oven Cleaning</w:t>
                    </w:r>
                  </w:p>
                </w:tc>
              </w:tr>
            </w:sdtContent>
          </w:sdt>
        </w:sdtContent>
      </w:sdt>
    </w:tbl>
    <w:p w:rsidR="009416CE" w:rsidRDefault="00AC292D">
      <w:pPr>
        <w:pStyle w:val="SectionHeading"/>
      </w:pPr>
      <w:r>
        <w:t>Education</w:t>
      </w:r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Education"/>
      </w:tblPr>
      <w:tblGrid>
        <w:gridCol w:w="1657"/>
        <w:gridCol w:w="7415"/>
      </w:tblGrid>
      <w:tr w:rsidR="009416CE" w:rsidTr="00941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58"/>
        </w:trPr>
        <w:tc>
          <w:tcPr>
            <w:tcW w:w="913" w:type="pct"/>
          </w:tcPr>
          <w:p w:rsidR="009416CE" w:rsidRDefault="009416CE">
            <w:pPr>
              <w:spacing w:line="240" w:lineRule="auto"/>
            </w:pPr>
          </w:p>
        </w:tc>
        <w:tc>
          <w:tcPr>
            <w:tcW w:w="4087" w:type="pct"/>
          </w:tcPr>
          <w:p w:rsidR="009416CE" w:rsidRDefault="009416CE">
            <w:pPr>
              <w:spacing w:line="240" w:lineRule="auto"/>
            </w:pPr>
          </w:p>
        </w:tc>
      </w:tr>
      <w:tr w:rsidR="009416CE" w:rsidTr="009416CE">
        <w:tc>
          <w:tcPr>
            <w:tcW w:w="913" w:type="pct"/>
          </w:tcPr>
          <w:p w:rsidR="009416CE" w:rsidRDefault="00963E05" w:rsidP="00963E05">
            <w:pPr>
              <w:pStyle w:val="Date"/>
            </w:pPr>
            <w:r>
              <w:t>Current</w:t>
            </w:r>
          </w:p>
        </w:tc>
        <w:tc>
          <w:tcPr>
            <w:tcW w:w="4087" w:type="pct"/>
          </w:tcPr>
          <w:p w:rsidR="009416CE" w:rsidRDefault="00963E05" w:rsidP="00963E05">
            <w:pPr>
              <w:pStyle w:val="Subsection"/>
            </w:pPr>
            <w:r>
              <w:t>Associates of Software Development</w:t>
            </w:r>
            <w:r w:rsidR="00AC292D">
              <w:t>,  </w:t>
            </w:r>
            <w:r>
              <w:rPr>
                <w:rStyle w:val="Emphasis"/>
              </w:rPr>
              <w:t>Columbus State Community College</w:t>
            </w:r>
          </w:p>
        </w:tc>
      </w:tr>
    </w:tbl>
    <w:p w:rsidR="009416CE" w:rsidRDefault="009416CE"/>
    <w:sectPr w:rsidR="009416CE">
      <w:footerReference w:type="default" r:id="rId8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2810" w:rsidRDefault="005C2810">
      <w:pPr>
        <w:spacing w:after="0"/>
      </w:pPr>
      <w:r>
        <w:separator/>
      </w:r>
    </w:p>
    <w:p w:rsidR="005C2810" w:rsidRDefault="005C2810"/>
  </w:endnote>
  <w:endnote w:type="continuationSeparator" w:id="0">
    <w:p w:rsidR="005C2810" w:rsidRDefault="005C2810">
      <w:pPr>
        <w:spacing w:after="0"/>
      </w:pPr>
      <w:r>
        <w:continuationSeparator/>
      </w:r>
    </w:p>
    <w:p w:rsidR="005C2810" w:rsidRDefault="005C281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16CE" w:rsidRDefault="00AC292D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2810" w:rsidRDefault="005C2810">
      <w:pPr>
        <w:spacing w:after="0"/>
      </w:pPr>
      <w:r>
        <w:separator/>
      </w:r>
    </w:p>
    <w:p w:rsidR="005C2810" w:rsidRDefault="005C2810"/>
  </w:footnote>
  <w:footnote w:type="continuationSeparator" w:id="0">
    <w:p w:rsidR="005C2810" w:rsidRDefault="005C2810">
      <w:pPr>
        <w:spacing w:after="0"/>
      </w:pPr>
      <w:r>
        <w:continuationSeparator/>
      </w:r>
    </w:p>
    <w:p w:rsidR="005C2810" w:rsidRDefault="005C2810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508"/>
    <w:rsid w:val="001253D8"/>
    <w:rsid w:val="00145BB1"/>
    <w:rsid w:val="00312260"/>
    <w:rsid w:val="005C2810"/>
    <w:rsid w:val="008F0354"/>
    <w:rsid w:val="00923508"/>
    <w:rsid w:val="009416CE"/>
    <w:rsid w:val="00963E05"/>
    <w:rsid w:val="00AC292D"/>
    <w:rsid w:val="00C150E6"/>
    <w:rsid w:val="00DD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DFE647-C9EC-4B78-AA66-3D707E7A7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SectionHeading">
    <w:name w:val="Section Heading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customStyle="1" w:styleId="Subsection">
    <w:name w:val="Subsection"/>
    <w:basedOn w:val="Normal"/>
    <w:uiPriority w:val="1"/>
    <w:qFormat/>
    <w:pPr>
      <w:spacing w:after="120"/>
    </w:pPr>
    <w:rPr>
      <w:color w:val="000000" w:themeColor="text1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eChar">
    <w:name w:val="Date Char"/>
    <w:basedOn w:val="DefaultParagraphFont"/>
    <w:link w:val="Date"/>
    <w:uiPriority w:val="1"/>
    <w:rPr>
      <w:color w:val="000000" w:themeColor="text1"/>
    </w:rPr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ContactInfo">
    <w:name w:val="Contact Info"/>
    <w:basedOn w:val="Normal"/>
    <w:uiPriority w:val="1"/>
    <w:qFormat/>
    <w:pPr>
      <w:spacing w:after="36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3E0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3E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Leahy\AppData\Roaming\Microsoft\Templates\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B3A85159A684957AE68075BB9D95D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4913B3-DDCE-4FE2-96F1-FF8D291DDDBF}"/>
      </w:docPartPr>
      <w:docPartBody>
        <w:p w:rsidR="00025208" w:rsidRDefault="00C65913">
          <w:pPr>
            <w:pStyle w:val="DB3A85159A684957AE68075BB9D95DE8"/>
          </w:pPr>
          <w:r>
            <w:t>[Your Name]</w:t>
          </w:r>
        </w:p>
      </w:docPartBody>
    </w:docPart>
    <w:docPart>
      <w:docPartPr>
        <w:name w:val="F090CCAB176F4664AEB9A9406A1D2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A9305A-A97D-4756-B191-403681C09C77}"/>
      </w:docPartPr>
      <w:docPartBody>
        <w:p w:rsidR="00025208" w:rsidRDefault="00C65913">
          <w:pPr>
            <w:pStyle w:val="F090CCAB176F4664AEB9A9406A1D27E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13"/>
    <w:rsid w:val="00025208"/>
    <w:rsid w:val="004E513C"/>
    <w:rsid w:val="00C42175"/>
    <w:rsid w:val="00C65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B3A85159A684957AE68075BB9D95DE8">
    <w:name w:val="DB3A85159A684957AE68075BB9D95DE8"/>
  </w:style>
  <w:style w:type="paragraph" w:customStyle="1" w:styleId="6018DD0F3A034B37AD19EFE591588B3B">
    <w:name w:val="6018DD0F3A034B37AD19EFE591588B3B"/>
  </w:style>
  <w:style w:type="paragraph" w:customStyle="1" w:styleId="BA3C69895A944FC5B0C71E898BE228EF">
    <w:name w:val="BA3C69895A944FC5B0C71E898BE228EF"/>
  </w:style>
  <w:style w:type="paragraph" w:customStyle="1" w:styleId="F7FF0DE7DD8E408AA21FC2CB78858CFE">
    <w:name w:val="F7FF0DE7DD8E408AA21FC2CB78858CFE"/>
  </w:style>
  <w:style w:type="paragraph" w:customStyle="1" w:styleId="8CC4FF56698246EAB01EF4F25F37C05D">
    <w:name w:val="8CC4FF56698246EAB01EF4F25F37C05D"/>
  </w:style>
  <w:style w:type="paragraph" w:customStyle="1" w:styleId="71E6672397224DEC93510F17D7BEF48A">
    <w:name w:val="71E6672397224DEC93510F17D7BEF48A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090CCAB176F4664AEB9A9406A1D27E4">
    <w:name w:val="F090CCAB176F4664AEB9A9406A1D27E4"/>
  </w:style>
  <w:style w:type="paragraph" w:customStyle="1" w:styleId="D5F87792A2CC469E96E0F96ECCACCED2">
    <w:name w:val="D5F87792A2CC469E96E0F96ECCACCED2"/>
  </w:style>
  <w:style w:type="paragraph" w:customStyle="1" w:styleId="498E2C69E7A64622B638C090F9A70DCB">
    <w:name w:val="498E2C69E7A64622B638C090F9A70DCB"/>
  </w:style>
  <w:style w:type="paragraph" w:customStyle="1" w:styleId="013BC52317E24156AA79E7468987A5E8">
    <w:name w:val="013BC52317E24156AA79E7468987A5E8"/>
  </w:style>
  <w:style w:type="character" w:styleId="Emphasis">
    <w:name w:val="Emphasis"/>
    <w:basedOn w:val="DefaultParagraphFont"/>
    <w:uiPriority w:val="2"/>
    <w:unhideWhenUsed/>
    <w:qFormat/>
    <w:rPr>
      <w:i/>
      <w:iCs/>
      <w:color w:val="404040" w:themeColor="text1" w:themeTint="BF"/>
    </w:rPr>
  </w:style>
  <w:style w:type="paragraph" w:customStyle="1" w:styleId="A5CBC9E524FD4682AA250E07CCC33272">
    <w:name w:val="A5CBC9E524FD4682AA250E07CCC33272"/>
  </w:style>
  <w:style w:type="paragraph" w:customStyle="1" w:styleId="F230EAE80D5F429A9AFE3F6782781D72">
    <w:name w:val="F230EAE80D5F429A9AFE3F6782781D72"/>
  </w:style>
  <w:style w:type="paragraph" w:customStyle="1" w:styleId="F9C191D19BF744D28B83BAC400F54C2C">
    <w:name w:val="F9C191D19BF744D28B83BAC400F54C2C"/>
  </w:style>
  <w:style w:type="paragraph" w:customStyle="1" w:styleId="43239502BE394C6DA8DEFA2B59E8CC8A">
    <w:name w:val="43239502BE394C6DA8DEFA2B59E8CC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Resume.dotx</Template>
  <TotalTime>1</TotalTime>
  <Pages>1</Pages>
  <Words>114</Words>
  <Characters>655</Characters>
  <Application>Microsoft Office Word</Application>
  <DocSecurity>4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Jacob wagner</dc:creator>
  <cp:keywords/>
  <cp:lastModifiedBy>Whonshevins Roney</cp:lastModifiedBy>
  <cp:revision>2</cp:revision>
  <dcterms:created xsi:type="dcterms:W3CDTF">2016-10-11T22:55:00Z</dcterms:created>
  <dcterms:modified xsi:type="dcterms:W3CDTF">2016-10-11T22:55:00Z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